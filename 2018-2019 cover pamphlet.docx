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tblpY="1256"/>
        <w:tblW w:w="482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53"/>
        <w:gridCol w:w="6497"/>
      </w:tblGrid>
      <w:tr w:rsidR="00AD366D" w:rsidRPr="006658C4" w:rsidTr="00C12EDA">
        <w:trPr>
          <w:trHeight w:val="6606"/>
          <w:tblHeader/>
        </w:trPr>
        <w:tc>
          <w:tcPr>
            <w:tcW w:w="3653" w:type="dxa"/>
            <w:tcMar>
              <w:top w:w="504" w:type="dxa"/>
              <w:right w:w="720" w:type="dxa"/>
            </w:tcMar>
          </w:tcPr>
          <w:p w:rsidR="00AD366D" w:rsidRPr="00AB1AD2" w:rsidRDefault="00AD366D" w:rsidP="00AD366D">
            <w:pPr>
              <w:pStyle w:val="Initials"/>
              <w:rPr>
                <w:sz w:val="4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7C080D9" wp14:editId="6F1BE85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383C763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2"/>
                </w:rPr>
                <w:alias w:val="Initials:"/>
                <w:tag w:val="Initials:"/>
                <w:id w:val="477349409"/>
                <w:placeholder>
                  <w:docPart w:val="522574B7EBDD4E40A037A940C33EE4DC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574E04">
                  <w:rPr>
                    <w:sz w:val="52"/>
                  </w:rPr>
                  <w:t>2018-2019</w:t>
                </w:r>
              </w:sdtContent>
            </w:sdt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Default="00AD366D" w:rsidP="00AD366D">
            <w:pPr>
              <w:pStyle w:val="Heading3"/>
            </w:pPr>
          </w:p>
          <w:p w:rsidR="00AD366D" w:rsidRPr="00C12EDA" w:rsidRDefault="00AD366D" w:rsidP="00AD366D">
            <w:pPr>
              <w:pStyle w:val="Heading3"/>
            </w:pPr>
            <w:r w:rsidRPr="00C12EDA">
              <w:t>Intructor</w:t>
            </w:r>
          </w:p>
          <w:p w:rsidR="00AD366D" w:rsidRPr="00C12EDA" w:rsidRDefault="00AD366D" w:rsidP="00AD366D">
            <w:pPr>
              <w:rPr>
                <w:rFonts w:asciiTheme="majorHAnsi" w:hAnsiTheme="majorHAnsi"/>
              </w:rPr>
            </w:pPr>
            <w:r w:rsidRPr="00C12EDA">
              <w:rPr>
                <w:rFonts w:asciiTheme="majorHAnsi" w:hAnsiTheme="majorHAnsi"/>
              </w:rPr>
              <w:t>Jeffery Mason</w:t>
            </w:r>
          </w:p>
          <w:p w:rsidR="00AD366D" w:rsidRPr="006658C4" w:rsidRDefault="00AD366D" w:rsidP="00AD366D">
            <w:r w:rsidRPr="00C12EDA">
              <w:rPr>
                <w:rFonts w:asciiTheme="majorHAnsi" w:hAnsiTheme="majorHAnsi"/>
              </w:rPr>
              <w:t>CCNP Period 3-4</w:t>
            </w:r>
          </w:p>
        </w:tc>
        <w:tc>
          <w:tcPr>
            <w:tcW w:w="64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497"/>
            </w:tblGrid>
            <w:tr w:rsidR="00AD366D" w:rsidRPr="006658C4" w:rsidTr="003E71BB">
              <w:trPr>
                <w:trHeight w:hRule="exact" w:val="1207"/>
                <w:tblHeader/>
              </w:trPr>
              <w:tc>
                <w:tcPr>
                  <w:tcW w:w="6498" w:type="dxa"/>
                  <w:vAlign w:val="center"/>
                </w:tcPr>
                <w:p w:rsidR="00AD366D" w:rsidRPr="003A05FE" w:rsidRDefault="003E71BB" w:rsidP="00C12EDA">
                  <w:pPr>
                    <w:pStyle w:val="Heading1"/>
                    <w:framePr w:hSpace="180" w:wrap="around" w:vAnchor="page" w:hAnchor="text" w:y="1256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D56BA09D8E644AEE8DAA6E5CB3D9AA7E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="00574E04">
                        <w:t>Multi-area OSPF</w:t>
                      </w:r>
                    </w:sdtContent>
                  </w:sdt>
                </w:p>
                <w:p w:rsidR="00AD366D" w:rsidRDefault="00AD366D" w:rsidP="00C12EDA">
                  <w:pPr>
                    <w:pStyle w:val="Heading2"/>
                    <w:framePr w:hSpace="180" w:wrap="around" w:vAnchor="page" w:hAnchor="text" w:y="1256"/>
                    <w:outlineLvl w:val="1"/>
                  </w:pPr>
                  <w:r>
                    <w:t>CCNp project #1</w:t>
                  </w:r>
                </w:p>
                <w:p w:rsidR="00AD366D" w:rsidRPr="006658C4" w:rsidRDefault="00AD366D" w:rsidP="00C12EDA">
                  <w:pPr>
                    <w:pStyle w:val="Heading2"/>
                    <w:framePr w:hSpace="180" w:wrap="around" w:vAnchor="page" w:hAnchor="text" w:y="1256"/>
                    <w:jc w:val="center"/>
                    <w:outlineLvl w:val="1"/>
                  </w:pPr>
                </w:p>
              </w:tc>
            </w:tr>
          </w:tbl>
          <w:sdt>
            <w:sdtPr>
              <w:rPr>
                <w:sz w:val="56"/>
                <w:szCs w:val="94"/>
              </w:rPr>
              <w:alias w:val="Enter recipient name:"/>
              <w:tag w:val="Enter recipient name:"/>
              <w:id w:val="-1172632310"/>
              <w:placeholder>
                <w:docPart w:val="25409213E1554EDB81D35EC37DFDC14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p w:rsidR="00AD366D" w:rsidRPr="00AD366D" w:rsidRDefault="00574E04" w:rsidP="00AD366D">
                <w:pPr>
                  <w:pStyle w:val="Heading3"/>
                  <w:rPr>
                    <w:sz w:val="72"/>
                  </w:rPr>
                </w:pPr>
                <w:r>
                  <w:rPr>
                    <w:sz w:val="56"/>
                    <w:szCs w:val="94"/>
                  </w:rPr>
                  <w:t>Enoch Kwong</w:t>
                </w:r>
              </w:p>
            </w:sdtContent>
          </w:sdt>
          <w:p w:rsidR="00AD366D" w:rsidRPr="00EF7109" w:rsidRDefault="00AD366D" w:rsidP="00AD366D">
            <w:pPr>
              <w:pStyle w:val="Heading4"/>
            </w:pPr>
          </w:p>
        </w:tc>
      </w:tr>
    </w:tbl>
    <w:p w:rsidR="00621FD0" w:rsidRDefault="00621FD0" w:rsidP="00EF7109">
      <w:pPr>
        <w:pStyle w:val="NoSpacing"/>
      </w:pPr>
      <w:bookmarkStart w:id="0" w:name="_GoBack"/>
      <w:bookmarkEnd w:id="0"/>
    </w:p>
    <w:p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9E" w:rsidRDefault="006A099E" w:rsidP="00713050">
      <w:pPr>
        <w:spacing w:line="240" w:lineRule="auto"/>
      </w:pPr>
      <w:r>
        <w:separator/>
      </w:r>
    </w:p>
  </w:endnote>
  <w:endnote w:type="continuationSeparator" w:id="0">
    <w:p w:rsidR="006A099E" w:rsidRDefault="006A09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E7A53CC" wp14:editId="55ED8D1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C533D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4B100A" wp14:editId="7BB31131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DC472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78288" wp14:editId="78476D7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F4D56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3ED102" wp14:editId="6FE519D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925FD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E6746264057F4411BEF55DDA35F9D5AC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6DDC7EC8E2884EB89CF365F985FCD4B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BC133BEB4C6B4470BD4A51DA251B416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C30420596C34788BF2FB8992F0E205F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AD366D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AB1AD2" w:rsidRPr="00CA3DF1" w:rsidRDefault="00AD366D" w:rsidP="00AD366D">
          <w:pPr>
            <w:pStyle w:val="Footer"/>
            <w:jc w:val="left"/>
          </w:pPr>
          <w:r>
            <w:t>DATE finished</w:t>
          </w:r>
          <w:r w:rsidR="00AB1AD2">
            <w:t>: 9/5/18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AD366D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9E" w:rsidRDefault="006A099E" w:rsidP="00713050">
      <w:pPr>
        <w:spacing w:line="240" w:lineRule="auto"/>
      </w:pPr>
      <w:r>
        <w:separator/>
      </w:r>
    </w:p>
  </w:footnote>
  <w:footnote w:type="continuationSeparator" w:id="0">
    <w:p w:rsidR="006A099E" w:rsidRDefault="006A09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0794097" wp14:editId="06AFBFDE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47D16D4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placeholder>
                <w:docPart w:val="522574B7EBDD4E40A037A940C33EE4D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C12EDA">
                <w:t>2018-2019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25981" w:rsidRPr="00EF7109" w:rsidRDefault="003E71BB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Content>
                    <w:r w:rsidR="00AB1AD2">
                      <w:t>Multi-area OSPF</w:t>
                    </w:r>
                  </w:sdtContent>
                </w:sdt>
              </w:p>
              <w:p w:rsidR="00125981" w:rsidRDefault="003E71BB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169747A48F24F76931DE294B40B0E5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125981">
                      <w:t>Profession or Industry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BF076AA4AF144933A941F3DCE2CE0297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25981" w:rsidRPr="00F207C0" w:rsidRDefault="00125981" w:rsidP="00125981"/>
      </w:tc>
    </w:tr>
  </w:tbl>
  <w:p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D2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3E71BB"/>
    <w:rsid w:val="00404448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74E04"/>
    <w:rsid w:val="005A530F"/>
    <w:rsid w:val="005D4417"/>
    <w:rsid w:val="00610578"/>
    <w:rsid w:val="00621FD0"/>
    <w:rsid w:val="00641630"/>
    <w:rsid w:val="006658C4"/>
    <w:rsid w:val="00674A6E"/>
    <w:rsid w:val="00684488"/>
    <w:rsid w:val="006A099E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4E0E"/>
    <w:rsid w:val="009F75B3"/>
    <w:rsid w:val="00A056FC"/>
    <w:rsid w:val="00A238EE"/>
    <w:rsid w:val="00A3627D"/>
    <w:rsid w:val="00A42540"/>
    <w:rsid w:val="00A961DC"/>
    <w:rsid w:val="00AB1AD2"/>
    <w:rsid w:val="00AD22CE"/>
    <w:rsid w:val="00AD366D"/>
    <w:rsid w:val="00B56E1F"/>
    <w:rsid w:val="00B60A88"/>
    <w:rsid w:val="00B66BFE"/>
    <w:rsid w:val="00C018EF"/>
    <w:rsid w:val="00C05502"/>
    <w:rsid w:val="00C12EDA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800F2-98F5-4B59-9749-8054C41B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746264057F4411BEF55DDA35F9D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B7C0-7949-49A5-B23E-8DA74BCE8928}"/>
      </w:docPartPr>
      <w:docPartBody>
        <w:p w:rsidR="007C1804" w:rsidRDefault="00041822">
          <w:pPr>
            <w:pStyle w:val="E6746264057F4411BEF55DDA35F9D5AC"/>
          </w:pPr>
          <w:r w:rsidRPr="006658C4">
            <w:t>Contact</w:t>
          </w:r>
        </w:p>
      </w:docPartBody>
    </w:docPart>
    <w:docPart>
      <w:docPartPr>
        <w:name w:val="6DDC7EC8E2884EB89CF365F985FC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8CC5-FB00-4B66-B09E-7187BD96559F}"/>
      </w:docPartPr>
      <w:docPartBody>
        <w:p w:rsidR="007C1804" w:rsidRDefault="00041822">
          <w:pPr>
            <w:pStyle w:val="6DDC7EC8E2884EB89CF365F985FCD4BC"/>
          </w:pPr>
          <w:r w:rsidRPr="006658C4">
            <w:t>City, ST ZIP</w:t>
          </w:r>
        </w:p>
      </w:docPartBody>
    </w:docPart>
    <w:docPart>
      <w:docPartPr>
        <w:name w:val="BC133BEB4C6B4470BD4A51DA251B4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8AC3-BBBB-4D68-98E6-12EFE2687132}"/>
      </w:docPartPr>
      <w:docPartBody>
        <w:p w:rsidR="007C1804" w:rsidRDefault="00041822">
          <w:pPr>
            <w:pStyle w:val="BC133BEB4C6B4470BD4A51DA251B4161"/>
          </w:pPr>
          <w:r w:rsidRPr="006658C4">
            <w:t>Telephone</w:t>
          </w:r>
        </w:p>
      </w:docPartBody>
    </w:docPart>
    <w:docPart>
      <w:docPartPr>
        <w:name w:val="5C30420596C34788BF2FB8992F0E2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F9D61-66D7-4A7F-B519-26E8A06D70D0}"/>
      </w:docPartPr>
      <w:docPartBody>
        <w:p w:rsidR="007C1804" w:rsidRDefault="00041822">
          <w:pPr>
            <w:pStyle w:val="5C30420596C34788BF2FB8992F0E205F"/>
          </w:pPr>
          <w:r>
            <w:t>Profession or Industry</w:t>
          </w:r>
        </w:p>
      </w:docPartBody>
    </w:docPart>
    <w:docPart>
      <w:docPartPr>
        <w:name w:val="C169747A48F24F76931DE294B40B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BB6CE-4066-4862-8926-13F50683840F}"/>
      </w:docPartPr>
      <w:docPartBody>
        <w:p w:rsidR="007C1804" w:rsidRDefault="00CE0EBA" w:rsidP="00CE0EBA">
          <w:pPr>
            <w:pStyle w:val="C169747A48F24F76931DE294B40B0E59"/>
          </w:pPr>
          <w:r w:rsidRPr="006658C4">
            <w:t>Address</w:t>
          </w:r>
        </w:p>
      </w:docPartBody>
    </w:docPart>
    <w:docPart>
      <w:docPartPr>
        <w:name w:val="BF076AA4AF144933A941F3DCE2CE0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F573C-838B-41EE-9AE5-85B325B9C7FE}"/>
      </w:docPartPr>
      <w:docPartBody>
        <w:p w:rsidR="007C1804" w:rsidRDefault="00CE0EBA" w:rsidP="00CE0EBA">
          <w:pPr>
            <w:pStyle w:val="BF076AA4AF144933A941F3DCE2CE0297"/>
          </w:pPr>
          <w:r w:rsidRPr="006658C4">
            <w:t>City, ST ZIP</w:t>
          </w:r>
        </w:p>
      </w:docPartBody>
    </w:docPart>
    <w:docPart>
      <w:docPartPr>
        <w:name w:val="522574B7EBDD4E40A037A940C33EE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3D39-E1B1-400A-B102-4CB92946E839}"/>
      </w:docPartPr>
      <w:docPartBody>
        <w:p w:rsidR="007C1804" w:rsidRDefault="00CE0EBA" w:rsidP="00CE0EBA">
          <w:pPr>
            <w:pStyle w:val="522574B7EBDD4E40A037A940C33EE4DC"/>
          </w:pPr>
          <w:r>
            <w:t>YN</w:t>
          </w:r>
        </w:p>
      </w:docPartBody>
    </w:docPart>
    <w:docPart>
      <w:docPartPr>
        <w:name w:val="D56BA09D8E644AEE8DAA6E5CB3D9A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76823-068E-454E-9A6A-C887478612C1}"/>
      </w:docPartPr>
      <w:docPartBody>
        <w:p w:rsidR="007C1804" w:rsidRDefault="00CE0EBA" w:rsidP="00CE0EBA">
          <w:pPr>
            <w:pStyle w:val="D56BA09D8E644AEE8DAA6E5CB3D9AA7E"/>
          </w:pPr>
          <w:r>
            <w:t>Your name</w:t>
          </w:r>
        </w:p>
      </w:docPartBody>
    </w:docPart>
    <w:docPart>
      <w:docPartPr>
        <w:name w:val="25409213E1554EDB81D35EC37DFDC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7FBAC-FC25-435A-B88E-1DCDE97392CB}"/>
      </w:docPartPr>
      <w:docPartBody>
        <w:p w:rsidR="007C1804" w:rsidRDefault="00CE0EBA" w:rsidP="00CE0EBA">
          <w:pPr>
            <w:pStyle w:val="25409213E1554EDB81D35EC37DFDC144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BA"/>
    <w:rsid w:val="00041822"/>
    <w:rsid w:val="007C1804"/>
    <w:rsid w:val="00C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3A95A4D9C4ED89DB78C258FA79A58">
    <w:name w:val="3C63A95A4D9C4ED89DB78C258FA79A58"/>
  </w:style>
  <w:style w:type="paragraph" w:customStyle="1" w:styleId="E6746264057F4411BEF55DDA35F9D5AC">
    <w:name w:val="E6746264057F4411BEF55DDA35F9D5AC"/>
  </w:style>
  <w:style w:type="paragraph" w:customStyle="1" w:styleId="FDB0DFAB5D43475B9824154E67809CF0">
    <w:name w:val="FDB0DFAB5D43475B9824154E67809CF0"/>
  </w:style>
  <w:style w:type="paragraph" w:customStyle="1" w:styleId="6DDC7EC8E2884EB89CF365F985FCD4BC">
    <w:name w:val="6DDC7EC8E2884EB89CF365F985FCD4BC"/>
  </w:style>
  <w:style w:type="paragraph" w:customStyle="1" w:styleId="065C430845644281B1E079D7445B1236">
    <w:name w:val="065C430845644281B1E079D7445B1236"/>
  </w:style>
  <w:style w:type="paragraph" w:customStyle="1" w:styleId="BC133BEB4C6B4470BD4A51DA251B4161">
    <w:name w:val="BC133BEB4C6B4470BD4A51DA251B4161"/>
  </w:style>
  <w:style w:type="paragraph" w:customStyle="1" w:styleId="570F069CC81F475E9BBE00CB47D097B8">
    <w:name w:val="570F069CC81F475E9BBE00CB47D097B8"/>
  </w:style>
  <w:style w:type="paragraph" w:customStyle="1" w:styleId="5C30420596C34788BF2FB8992F0E205F">
    <w:name w:val="5C30420596C34788BF2FB8992F0E205F"/>
  </w:style>
  <w:style w:type="paragraph" w:customStyle="1" w:styleId="E54A1DBD55F6486AAF7D8E3B7D0EDC6D">
    <w:name w:val="E54A1DBD55F6486AAF7D8E3B7D0EDC6D"/>
  </w:style>
  <w:style w:type="paragraph" w:customStyle="1" w:styleId="D8B9DFCCAFBF4C20BF7A3BB59BABD0FC">
    <w:name w:val="D8B9DFCCAFBF4C20BF7A3BB59BABD0FC"/>
  </w:style>
  <w:style w:type="paragraph" w:customStyle="1" w:styleId="079890ABE8ED4E0EB7746B03B4AA330B">
    <w:name w:val="079890ABE8ED4E0EB7746B03B4AA330B"/>
  </w:style>
  <w:style w:type="paragraph" w:customStyle="1" w:styleId="A33CCAA826034D9CADA922F20688E756">
    <w:name w:val="A33CCAA826034D9CADA922F20688E756"/>
  </w:style>
  <w:style w:type="paragraph" w:customStyle="1" w:styleId="D0C2527617D14AE7B3A9FF954E9A1CD1">
    <w:name w:val="D0C2527617D14AE7B3A9FF954E9A1CD1"/>
  </w:style>
  <w:style w:type="paragraph" w:customStyle="1" w:styleId="98D52FF1E64C4F72898E45D24F14EC64">
    <w:name w:val="98D52FF1E64C4F72898E45D24F14EC64"/>
  </w:style>
  <w:style w:type="paragraph" w:customStyle="1" w:styleId="196C4487A30840288FB204C64D070932">
    <w:name w:val="196C4487A30840288FB204C64D070932"/>
  </w:style>
  <w:style w:type="paragraph" w:customStyle="1" w:styleId="B7F1BECA702747E0B7281889E6BCCE38">
    <w:name w:val="B7F1BECA702747E0B7281889E6BCCE38"/>
  </w:style>
  <w:style w:type="paragraph" w:customStyle="1" w:styleId="7C0623434101461CBD15C1EF32F0FAEF">
    <w:name w:val="7C0623434101461CBD15C1EF32F0FAEF"/>
  </w:style>
  <w:style w:type="paragraph" w:customStyle="1" w:styleId="D58E85EAB2814C19956D1B156735C5AC">
    <w:name w:val="D58E85EAB2814C19956D1B156735C5AC"/>
  </w:style>
  <w:style w:type="paragraph" w:customStyle="1" w:styleId="1232D16B751048B9ADA4487AE4996078">
    <w:name w:val="1232D16B751048B9ADA4487AE4996078"/>
  </w:style>
  <w:style w:type="paragraph" w:customStyle="1" w:styleId="F31A8D085A7A49DDB8DC8BCF4881FA1B">
    <w:name w:val="F31A8D085A7A49DDB8DC8BCF4881FA1B"/>
    <w:rsid w:val="00CE0EBA"/>
  </w:style>
  <w:style w:type="paragraph" w:customStyle="1" w:styleId="5F760D64C3954B81BFEEDBC32EE8CD43">
    <w:name w:val="5F760D64C3954B81BFEEDBC32EE8CD43"/>
    <w:rsid w:val="00CE0EBA"/>
  </w:style>
  <w:style w:type="paragraph" w:customStyle="1" w:styleId="1A2DA44976004BD585259AB36DC51A2B">
    <w:name w:val="1A2DA44976004BD585259AB36DC51A2B"/>
    <w:rsid w:val="00CE0EBA"/>
  </w:style>
  <w:style w:type="paragraph" w:customStyle="1" w:styleId="79F05A248BBF447A8B895E243D7B4838">
    <w:name w:val="79F05A248BBF447A8B895E243D7B4838"/>
    <w:rsid w:val="00CE0EBA"/>
  </w:style>
  <w:style w:type="paragraph" w:customStyle="1" w:styleId="8A0A326F8F624C0B8091164D1945D5E2">
    <w:name w:val="8A0A326F8F624C0B8091164D1945D5E2"/>
    <w:rsid w:val="00CE0EBA"/>
  </w:style>
  <w:style w:type="paragraph" w:customStyle="1" w:styleId="C169747A48F24F76931DE294B40B0E59">
    <w:name w:val="C169747A48F24F76931DE294B40B0E59"/>
    <w:rsid w:val="00CE0EBA"/>
  </w:style>
  <w:style w:type="paragraph" w:customStyle="1" w:styleId="BF076AA4AF144933A941F3DCE2CE0297">
    <w:name w:val="BF076AA4AF144933A941F3DCE2CE0297"/>
    <w:rsid w:val="00CE0EBA"/>
  </w:style>
  <w:style w:type="paragraph" w:customStyle="1" w:styleId="32684AA3E666447EA9AF62314FFCDB10">
    <w:name w:val="32684AA3E666447EA9AF62314FFCDB10"/>
    <w:rsid w:val="00CE0EBA"/>
  </w:style>
  <w:style w:type="paragraph" w:customStyle="1" w:styleId="522574B7EBDD4E40A037A940C33EE4DC">
    <w:name w:val="522574B7EBDD4E40A037A940C33EE4DC"/>
    <w:rsid w:val="00CE0EBA"/>
  </w:style>
  <w:style w:type="paragraph" w:customStyle="1" w:styleId="D56BA09D8E644AEE8DAA6E5CB3D9AA7E">
    <w:name w:val="D56BA09D8E644AEE8DAA6E5CB3D9AA7E"/>
    <w:rsid w:val="00CE0EBA"/>
  </w:style>
  <w:style w:type="paragraph" w:customStyle="1" w:styleId="25409213E1554EDB81D35EC37DFDC144">
    <w:name w:val="25409213E1554EDB81D35EC37DFDC144"/>
    <w:rsid w:val="00CE0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179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Enoch Kwong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2018-2019</cp:keywords>
  <dc:description/>
  <cp:lastModifiedBy>Enoch Kwong</cp:lastModifiedBy>
  <cp:revision>1</cp:revision>
  <dcterms:created xsi:type="dcterms:W3CDTF">2018-09-05T17:00:00Z</dcterms:created>
  <dcterms:modified xsi:type="dcterms:W3CDTF">2018-09-11T18:24:00Z</dcterms:modified>
  <cp:contentStatus>Multi-area OSPF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