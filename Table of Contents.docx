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1F" w:rsidRPr="002E70E9" w:rsidRDefault="009B201F" w:rsidP="009B201F">
      <w:pPr>
        <w:pStyle w:val="TOCTitle"/>
      </w:pPr>
      <w:r w:rsidRPr="002E70E9">
        <w:t>TABLE OF CONTENTS</w:t>
      </w:r>
    </w:p>
    <w:p w:rsidR="009B201F" w:rsidRPr="009B201F" w:rsidRDefault="002B7C47" w:rsidP="009B201F">
      <w:pPr>
        <w:pStyle w:val="Level1"/>
      </w:pPr>
      <w:sdt>
        <w:sdtPr>
          <w:rPr>
            <w:webHidden/>
          </w:rPr>
          <w:id w:val="371946908"/>
          <w:placeholder>
            <w:docPart w:val="786C48E90C6742CB9F49C5AF09258249"/>
          </w:placeholder>
          <w:temporary/>
          <w:showingPlcHdr/>
        </w:sdtPr>
        <w:sdtContent>
          <w:r w:rsidR="00971AA1" w:rsidRPr="00D71686">
            <w:t>Chapter 1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35"/>
          <w:placeholder>
            <w:docPart w:val="35C993A93D5A4F8E94FE0DE4455D5332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6936"/>
          <w:placeholder>
            <w:docPart w:val="B3E97F03DFDA413FB98E6D6B90130CB6"/>
          </w:placeholder>
          <w:temporary/>
          <w:showingPlcHdr/>
        </w:sdtPr>
        <w:sdtContent>
          <w:r w:rsidR="00971AA1" w:rsidRPr="00D71686">
            <w:t>Section 1.1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62"/>
          <w:placeholder>
            <w:docPart w:val="C1FD5E976AF0423187034363ADB5CEAA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6964"/>
          <w:placeholder>
            <w:docPart w:val="AE7CD73456DE457DABB89BEA30FD4D33"/>
          </w:placeholder>
          <w:temporary/>
          <w:showingPlcHdr/>
        </w:sdtPr>
        <w:sdtContent>
          <w:r w:rsidR="00971AA1" w:rsidRPr="00D71686">
            <w:t>Subsection 1.1.</w:t>
          </w:r>
          <w:r w:rsidR="00971AA1">
            <w:t>a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89"/>
          <w:placeholder>
            <w:docPart w:val="379A870B1152424998802102C9A41D77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6993"/>
          <w:placeholder>
            <w:docPart w:val="FE2568FB33F242E3910F1BB30B545092"/>
          </w:placeholder>
          <w:temporary/>
          <w:showingPlcHdr/>
        </w:sdtPr>
        <w:sdtContent>
          <w:r w:rsidR="00971AA1" w:rsidRPr="00D71686">
            <w:t>Subsection 1.1.b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0"/>
          <w:placeholder>
            <w:docPart w:val="B2E4A110E7294DFDA72886BBEF466991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022"/>
          <w:placeholder>
            <w:docPart w:val="BC0047CAABB24A7D88769F79F4AFB485"/>
          </w:placeholder>
          <w:temporary/>
          <w:showingPlcHdr/>
        </w:sdtPr>
        <w:sdtContent>
          <w:r w:rsidR="00971AA1" w:rsidRPr="00D71686">
            <w:t>Subsection 1.1.c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1"/>
          <w:placeholder>
            <w:docPart w:val="DE8F942A086A44438C0E7DDDF1E47F37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051"/>
          <w:placeholder>
            <w:docPart w:val="2DEAFE2D55C444C88D44D0D83BA7AC5E"/>
          </w:placeholder>
          <w:temporary/>
          <w:showingPlcHdr/>
        </w:sdtPr>
        <w:sdtContent>
          <w:r w:rsidR="00971AA1" w:rsidRPr="00D71686">
            <w:t>Section 1.2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2"/>
          <w:placeholder>
            <w:docPart w:val="6B6808BAA60E4429A3B43E17EECAF722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079"/>
          <w:placeholder>
            <w:docPart w:val="C04D13575B9E4BB793F240785EBBB15B"/>
          </w:placeholder>
          <w:temporary/>
          <w:showingPlcHdr/>
        </w:sdtPr>
        <w:sdtContent>
          <w:r w:rsidR="00971AA1" w:rsidRPr="00D71686">
            <w:t>Section 1.3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3"/>
          <w:placeholder>
            <w:docPart w:val="C302456C494D4110AED3D66A94B97CD5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1"/>
      </w:pPr>
      <w:sdt>
        <w:sdtPr>
          <w:rPr>
            <w:webHidden/>
          </w:rPr>
          <w:id w:val="371947278"/>
          <w:placeholder>
            <w:docPart w:val="E9898EABF84A41289C4AE4EDFC8FCFF0"/>
          </w:placeholder>
          <w:temporary/>
          <w:showingPlcHdr/>
        </w:sdtPr>
        <w:sdtContent>
          <w:bookmarkStart w:id="0" w:name="_GoBack"/>
          <w:r w:rsidR="00971AA1" w:rsidRPr="00D71686">
            <w:t>Chapter 2</w:t>
          </w:r>
          <w:bookmarkEnd w:id="0"/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4"/>
          <w:placeholder>
            <w:docPart w:val="F2A7E20E768445118EC7B5FCBA62A699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107"/>
          <w:placeholder>
            <w:docPart w:val="8BD02DBF7B364802A1B2D2AE9E674AA6"/>
          </w:placeholder>
          <w:temporary/>
          <w:showingPlcHdr/>
        </w:sdtPr>
        <w:sdtContent>
          <w:r w:rsidR="00971AA1" w:rsidRPr="00D71686">
            <w:t>Section 2.1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5"/>
          <w:placeholder>
            <w:docPart w:val="1CE3405CABED4889A358D9D60EBE0B7E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135"/>
          <w:placeholder>
            <w:docPart w:val="7EBB6FE184014DCD86396302B3BC44EB"/>
          </w:placeholder>
          <w:temporary/>
          <w:showingPlcHdr/>
        </w:sdtPr>
        <w:sdtContent>
          <w:r w:rsidR="00971AA1" w:rsidRPr="00D71686">
            <w:t>Section 2.2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6"/>
          <w:placeholder>
            <w:docPart w:val="4AB6071BD104467395E2DAFC160FD1DA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163"/>
          <w:placeholder>
            <w:docPart w:val="7FBBF8D7705E4F938CAB902EBF17D0E8"/>
          </w:placeholder>
          <w:temporary/>
          <w:showingPlcHdr/>
        </w:sdtPr>
        <w:sdtContent>
          <w:r w:rsidR="00971AA1" w:rsidRPr="00D71686">
            <w:t>Subsection 2.2.a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7"/>
          <w:placeholder>
            <w:docPart w:val="0951E3E7FAA74D8992BED696D3BD360F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192"/>
          <w:placeholder>
            <w:docPart w:val="6B45A28EC4B441449BB6C8F47EE5F12C"/>
          </w:placeholder>
          <w:temporary/>
          <w:showingPlcHdr/>
        </w:sdtPr>
        <w:sdtContent>
          <w:r w:rsidR="00971AA1" w:rsidRPr="00D71686">
            <w:t>Subsection 2.2.b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8"/>
          <w:placeholder>
            <w:docPart w:val="0C45F0CB643D43DB91DAFE4365103F84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221"/>
          <w:placeholder>
            <w:docPart w:val="65E21497AE4644BB917F3617A2BEE936"/>
          </w:placeholder>
          <w:temporary/>
          <w:showingPlcHdr/>
        </w:sdtPr>
        <w:sdtContent>
          <w:r w:rsidR="00971AA1" w:rsidRPr="00D71686">
            <w:t>Subsection 2.2.c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9"/>
          <w:placeholder>
            <w:docPart w:val="687C410EAB494D089922D3DE950599E0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250"/>
          <w:placeholder>
            <w:docPart w:val="EA123D34D39C4F52928A9C82FE6C39FD"/>
          </w:placeholder>
          <w:temporary/>
          <w:showingPlcHdr/>
        </w:sdtPr>
        <w:sdtContent>
          <w:r w:rsidR="00971AA1" w:rsidRPr="00D71686">
            <w:t>Section 2.3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0"/>
          <w:placeholder>
            <w:docPart w:val="5265D5333DBF4BD38EA7FAFE48C3361A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1"/>
      </w:pPr>
      <w:sdt>
        <w:sdtPr>
          <w:rPr>
            <w:webHidden/>
          </w:rPr>
          <w:id w:val="371947306"/>
          <w:placeholder>
            <w:docPart w:val="2379C5C2D4834F9B98EE0A3083FBF539"/>
          </w:placeholder>
          <w:temporary/>
          <w:showingPlcHdr/>
        </w:sdtPr>
        <w:sdtContent>
          <w:r w:rsidR="00971AA1" w:rsidRPr="00D71686">
            <w:t>Chapter 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1"/>
          <w:placeholder>
            <w:docPart w:val="AC9B3FFBD1E44F4F89B40628EA2D1A48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334"/>
          <w:placeholder>
            <w:docPart w:val="D7BBEE216B864AACBE422CF7052C4AC0"/>
          </w:placeholder>
          <w:temporary/>
          <w:showingPlcHdr/>
        </w:sdtPr>
        <w:sdtContent>
          <w:r w:rsidR="00971AA1" w:rsidRPr="00D71686">
            <w:t>Section 3.1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2"/>
          <w:placeholder>
            <w:docPart w:val="20F28D1E297A4D61B864DBA3EC276026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362"/>
          <w:placeholder>
            <w:docPart w:val="7C8F5F7059BD41F5A0BD8804FB9F6DCA"/>
          </w:placeholder>
          <w:temporary/>
          <w:showingPlcHdr/>
        </w:sdtPr>
        <w:sdtContent>
          <w:r w:rsidR="00971AA1" w:rsidRPr="00D71686">
            <w:t>Section 3.2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3"/>
          <w:placeholder>
            <w:docPart w:val="FD41ADA60B724A6EA836388F335AF9A0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2"/>
      </w:pPr>
      <w:sdt>
        <w:sdtPr>
          <w:rPr>
            <w:webHidden/>
          </w:rPr>
          <w:id w:val="371947390"/>
          <w:placeholder>
            <w:docPart w:val="F6CBBF4080B74D46954124012E001C1D"/>
          </w:placeholder>
          <w:temporary/>
          <w:showingPlcHdr/>
        </w:sdtPr>
        <w:sdtContent>
          <w:r w:rsidR="00971AA1" w:rsidRPr="00D71686">
            <w:t>Section 3.3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4"/>
          <w:placeholder>
            <w:docPart w:val="901A483D1D7B4E3883A3FCE4F5143EA4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418"/>
          <w:placeholder>
            <w:docPart w:val="845920B77D124DD6B33F6E6BFD658582"/>
          </w:placeholder>
          <w:temporary/>
          <w:showingPlcHdr/>
        </w:sdtPr>
        <w:sdtContent>
          <w:r w:rsidR="00971AA1" w:rsidRPr="00D71686">
            <w:t>Subsection 3.3.a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5"/>
          <w:placeholder>
            <w:docPart w:val="5879570F45D7481AB82932AD009F577A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447"/>
          <w:placeholder>
            <w:docPart w:val="B0C1589A3EF2450F9B3EC1A37C430B6E"/>
          </w:placeholder>
          <w:temporary/>
          <w:showingPlcHdr/>
        </w:sdtPr>
        <w:sdtContent>
          <w:r w:rsidR="00971AA1" w:rsidRPr="00D71686">
            <w:t>Subsection 3.3.b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6"/>
          <w:placeholder>
            <w:docPart w:val="AB522B193CB44D60B3AC90142FA107FC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B7C47" w:rsidP="009B201F">
      <w:pPr>
        <w:pStyle w:val="Level3"/>
      </w:pPr>
      <w:sdt>
        <w:sdtPr>
          <w:rPr>
            <w:webHidden/>
          </w:rPr>
          <w:id w:val="371947476"/>
          <w:placeholder>
            <w:docPart w:val="8A31E545AC1D4C6E8D6F3328E2A729A3"/>
          </w:placeholder>
          <w:temporary/>
          <w:showingPlcHdr/>
        </w:sdtPr>
        <w:sdtContent>
          <w:r w:rsidR="00971AA1" w:rsidRPr="00D71686">
            <w:t>Subsection 3.3.c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7"/>
          <w:placeholder>
            <w:docPart w:val="6F6244FF326944A996414A824B1D2B6D"/>
          </w:placeholder>
          <w:temporary/>
          <w:showingPlcHdr/>
        </w:sdtPr>
        <w:sdtContent>
          <w:r w:rsidR="00971AA1">
            <w:rPr>
              <w:webHidden/>
            </w:rPr>
            <w:t>#</w:t>
          </w:r>
        </w:sdtContent>
      </w:sdt>
    </w:p>
    <w:sectPr w:rsidR="009B201F" w:rsidRPr="009B201F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47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7C47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563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1472CC-B711-4399-9AE7-8EA78231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co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6C48E90C6742CB9F49C5AF09258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A7B6-0C0C-4A26-BF76-B281B9F588B8}"/>
      </w:docPartPr>
      <w:docPartBody>
        <w:p w:rsidR="00000000" w:rsidRDefault="00275B8F">
          <w:pPr>
            <w:pStyle w:val="786C48E90C6742CB9F49C5AF09258249"/>
          </w:pPr>
          <w:r w:rsidRPr="00D71686">
            <w:t>Chapter 1</w:t>
          </w:r>
        </w:p>
      </w:docPartBody>
    </w:docPart>
    <w:docPart>
      <w:docPartPr>
        <w:name w:val="35C993A93D5A4F8E94FE0DE4455D5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8FC5D-1D1A-4033-9221-6E3C6B841384}"/>
      </w:docPartPr>
      <w:docPartBody>
        <w:p w:rsidR="00000000" w:rsidRDefault="00275B8F">
          <w:pPr>
            <w:pStyle w:val="35C993A93D5A4F8E94FE0DE4455D5332"/>
          </w:pPr>
          <w:r>
            <w:rPr>
              <w:webHidden/>
            </w:rPr>
            <w:t>#</w:t>
          </w:r>
        </w:p>
      </w:docPartBody>
    </w:docPart>
    <w:docPart>
      <w:docPartPr>
        <w:name w:val="B3E97F03DFDA413FB98E6D6B9013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7732-F809-46B5-ABFA-8A1B7C1591FA}"/>
      </w:docPartPr>
      <w:docPartBody>
        <w:p w:rsidR="00000000" w:rsidRDefault="00275B8F">
          <w:pPr>
            <w:pStyle w:val="B3E97F03DFDA413FB98E6D6B90130CB6"/>
          </w:pPr>
          <w:r w:rsidRPr="00D71686">
            <w:t>Section 1.1</w:t>
          </w:r>
        </w:p>
      </w:docPartBody>
    </w:docPart>
    <w:docPart>
      <w:docPartPr>
        <w:name w:val="C1FD5E976AF0423187034363ADB5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8AADE-EFBA-4BA8-A037-E218DAE54174}"/>
      </w:docPartPr>
      <w:docPartBody>
        <w:p w:rsidR="00000000" w:rsidRDefault="00275B8F">
          <w:pPr>
            <w:pStyle w:val="C1FD5E976AF0423187034363ADB5CEAA"/>
          </w:pPr>
          <w:r>
            <w:rPr>
              <w:webHidden/>
            </w:rPr>
            <w:t>#</w:t>
          </w:r>
        </w:p>
      </w:docPartBody>
    </w:docPart>
    <w:docPart>
      <w:docPartPr>
        <w:name w:val="AE7CD73456DE457DABB89BEA30FD4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BFD61-A5A1-47B6-A550-BF8317E9A313}"/>
      </w:docPartPr>
      <w:docPartBody>
        <w:p w:rsidR="00000000" w:rsidRDefault="00275B8F">
          <w:pPr>
            <w:pStyle w:val="AE7CD73456DE457DABB89BEA30FD4D33"/>
          </w:pPr>
          <w:r w:rsidRPr="00D71686">
            <w:t>Subsection 1.1.</w:t>
          </w:r>
          <w:r>
            <w:t>a</w:t>
          </w:r>
        </w:p>
      </w:docPartBody>
    </w:docPart>
    <w:docPart>
      <w:docPartPr>
        <w:name w:val="379A870B1152424998802102C9A41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BE288-455C-4575-9C43-E2FE6C01010E}"/>
      </w:docPartPr>
      <w:docPartBody>
        <w:p w:rsidR="00000000" w:rsidRDefault="00275B8F">
          <w:pPr>
            <w:pStyle w:val="379A870B1152424998802102C9A41D77"/>
          </w:pPr>
          <w:r>
            <w:rPr>
              <w:webHidden/>
            </w:rPr>
            <w:t>#</w:t>
          </w:r>
        </w:p>
      </w:docPartBody>
    </w:docPart>
    <w:docPart>
      <w:docPartPr>
        <w:name w:val="FE2568FB33F242E3910F1BB30B545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53D8-9E52-4F09-ACED-466943BBCA61}"/>
      </w:docPartPr>
      <w:docPartBody>
        <w:p w:rsidR="00000000" w:rsidRDefault="00275B8F">
          <w:pPr>
            <w:pStyle w:val="FE2568FB33F242E3910F1BB30B545092"/>
          </w:pPr>
          <w:r w:rsidRPr="00D71686">
            <w:t>Subsection 1.1.b</w:t>
          </w:r>
        </w:p>
      </w:docPartBody>
    </w:docPart>
    <w:docPart>
      <w:docPartPr>
        <w:name w:val="B2E4A110E7294DFDA72886BBEF46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8A01-B788-4E8F-8261-478AE317B87F}"/>
      </w:docPartPr>
      <w:docPartBody>
        <w:p w:rsidR="00000000" w:rsidRDefault="00275B8F">
          <w:pPr>
            <w:pStyle w:val="B2E4A110E7294DFDA72886BBEF466991"/>
          </w:pPr>
          <w:r>
            <w:rPr>
              <w:webHidden/>
            </w:rPr>
            <w:t>#</w:t>
          </w:r>
        </w:p>
      </w:docPartBody>
    </w:docPart>
    <w:docPart>
      <w:docPartPr>
        <w:name w:val="BC0047CAABB24A7D88769F79F4AFB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4572-6486-488B-9365-092A42DC48DB}"/>
      </w:docPartPr>
      <w:docPartBody>
        <w:p w:rsidR="00000000" w:rsidRDefault="00275B8F">
          <w:pPr>
            <w:pStyle w:val="BC0047CAABB24A7D88769F79F4AFB485"/>
          </w:pPr>
          <w:r w:rsidRPr="00D71686">
            <w:t>Subsection 1.1.c</w:t>
          </w:r>
        </w:p>
      </w:docPartBody>
    </w:docPart>
    <w:docPart>
      <w:docPartPr>
        <w:name w:val="DE8F942A086A44438C0E7DDDF1E47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DED6-7841-44DA-84A6-675FB0D0E783}"/>
      </w:docPartPr>
      <w:docPartBody>
        <w:p w:rsidR="00000000" w:rsidRDefault="00275B8F">
          <w:pPr>
            <w:pStyle w:val="DE8F942A086A44438C0E7DDDF1E47F37"/>
          </w:pPr>
          <w:r>
            <w:rPr>
              <w:webHidden/>
            </w:rPr>
            <w:t>#</w:t>
          </w:r>
        </w:p>
      </w:docPartBody>
    </w:docPart>
    <w:docPart>
      <w:docPartPr>
        <w:name w:val="2DEAFE2D55C444C88D44D0D83BA7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0742B-0A52-4BD6-8952-AC677EE8E8C5}"/>
      </w:docPartPr>
      <w:docPartBody>
        <w:p w:rsidR="00000000" w:rsidRDefault="00275B8F">
          <w:pPr>
            <w:pStyle w:val="2DEAFE2D55C444C88D44D0D83BA7AC5E"/>
          </w:pPr>
          <w:r w:rsidRPr="00D71686">
            <w:t>Section 1.2</w:t>
          </w:r>
        </w:p>
      </w:docPartBody>
    </w:docPart>
    <w:docPart>
      <w:docPartPr>
        <w:name w:val="6B6808BAA60E4429A3B43E17EECAF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2CEB-DE98-471B-BF83-37E87BAB66E6}"/>
      </w:docPartPr>
      <w:docPartBody>
        <w:p w:rsidR="00000000" w:rsidRDefault="00275B8F">
          <w:pPr>
            <w:pStyle w:val="6B6808BAA60E4429A3B43E17EECAF722"/>
          </w:pPr>
          <w:r>
            <w:rPr>
              <w:webHidden/>
            </w:rPr>
            <w:t>#</w:t>
          </w:r>
        </w:p>
      </w:docPartBody>
    </w:docPart>
    <w:docPart>
      <w:docPartPr>
        <w:name w:val="C04D13575B9E4BB793F240785EBB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FD5B2-3449-4EFF-A4B7-38E5A8DE6853}"/>
      </w:docPartPr>
      <w:docPartBody>
        <w:p w:rsidR="00000000" w:rsidRDefault="00275B8F">
          <w:pPr>
            <w:pStyle w:val="C04D13575B9E4BB793F240785EBBB15B"/>
          </w:pPr>
          <w:r w:rsidRPr="00D71686">
            <w:t>Section 1.3</w:t>
          </w:r>
        </w:p>
      </w:docPartBody>
    </w:docPart>
    <w:docPart>
      <w:docPartPr>
        <w:name w:val="C302456C494D4110AED3D66A94B97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7C8-A4B6-4606-B697-863757F821FF}"/>
      </w:docPartPr>
      <w:docPartBody>
        <w:p w:rsidR="00000000" w:rsidRDefault="00275B8F">
          <w:pPr>
            <w:pStyle w:val="C302456C494D4110AED3D66A94B97CD5"/>
          </w:pPr>
          <w:r>
            <w:rPr>
              <w:webHidden/>
            </w:rPr>
            <w:t>#</w:t>
          </w:r>
        </w:p>
      </w:docPartBody>
    </w:docPart>
    <w:docPart>
      <w:docPartPr>
        <w:name w:val="E9898EABF84A41289C4AE4EDFC8FC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F979-7FF8-4E05-8EF8-6F99B5D153CC}"/>
      </w:docPartPr>
      <w:docPartBody>
        <w:p w:rsidR="00000000" w:rsidRDefault="00275B8F">
          <w:pPr>
            <w:pStyle w:val="E9898EABF84A41289C4AE4EDFC8FCFF0"/>
          </w:pPr>
          <w:r w:rsidRPr="00D71686">
            <w:t>Chapter 2</w:t>
          </w:r>
        </w:p>
      </w:docPartBody>
    </w:docPart>
    <w:docPart>
      <w:docPartPr>
        <w:name w:val="F2A7E20E768445118EC7B5FCBA62A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8799-D261-4FA2-B211-3B4BDA139222}"/>
      </w:docPartPr>
      <w:docPartBody>
        <w:p w:rsidR="00000000" w:rsidRDefault="00275B8F">
          <w:pPr>
            <w:pStyle w:val="F2A7E20E768445118EC7B5FCBA62A699"/>
          </w:pPr>
          <w:r>
            <w:rPr>
              <w:webHidden/>
            </w:rPr>
            <w:t>#</w:t>
          </w:r>
        </w:p>
      </w:docPartBody>
    </w:docPart>
    <w:docPart>
      <w:docPartPr>
        <w:name w:val="8BD02DBF7B364802A1B2D2AE9E674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A785F-E522-4323-9D1B-C8981142C141}"/>
      </w:docPartPr>
      <w:docPartBody>
        <w:p w:rsidR="00000000" w:rsidRDefault="00275B8F">
          <w:pPr>
            <w:pStyle w:val="8BD02DBF7B364802A1B2D2AE9E674AA6"/>
          </w:pPr>
          <w:r w:rsidRPr="00D71686">
            <w:t>Section 2.1</w:t>
          </w:r>
        </w:p>
      </w:docPartBody>
    </w:docPart>
    <w:docPart>
      <w:docPartPr>
        <w:name w:val="1CE3405CABED4889A358D9D60EBE0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DC53F-285C-456B-A3DA-8A106C74A8F1}"/>
      </w:docPartPr>
      <w:docPartBody>
        <w:p w:rsidR="00000000" w:rsidRDefault="00275B8F">
          <w:pPr>
            <w:pStyle w:val="1CE3405CABED4889A358D9D60EBE0B7E"/>
          </w:pPr>
          <w:r>
            <w:rPr>
              <w:webHidden/>
            </w:rPr>
            <w:t>#</w:t>
          </w:r>
        </w:p>
      </w:docPartBody>
    </w:docPart>
    <w:docPart>
      <w:docPartPr>
        <w:name w:val="7EBB6FE184014DCD86396302B3BC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F820D-CC0F-4407-B898-CAF10DD86A93}"/>
      </w:docPartPr>
      <w:docPartBody>
        <w:p w:rsidR="00000000" w:rsidRDefault="00275B8F">
          <w:pPr>
            <w:pStyle w:val="7EBB6FE184014DCD86396302B3BC44EB"/>
          </w:pPr>
          <w:r w:rsidRPr="00D71686">
            <w:t>Section 2.2</w:t>
          </w:r>
        </w:p>
      </w:docPartBody>
    </w:docPart>
    <w:docPart>
      <w:docPartPr>
        <w:name w:val="4AB6071BD104467395E2DAFC160FD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FA6C4-66F6-4AC3-8C4A-56BF2ACB12D1}"/>
      </w:docPartPr>
      <w:docPartBody>
        <w:p w:rsidR="00000000" w:rsidRDefault="00275B8F">
          <w:pPr>
            <w:pStyle w:val="4AB6071BD104467395E2DAFC160FD1DA"/>
          </w:pPr>
          <w:r>
            <w:rPr>
              <w:webHidden/>
            </w:rPr>
            <w:t>#</w:t>
          </w:r>
        </w:p>
      </w:docPartBody>
    </w:docPart>
    <w:docPart>
      <w:docPartPr>
        <w:name w:val="7FBBF8D7705E4F938CAB902EBF17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6C69-AB93-480A-BDA2-8EAD191D0B43}"/>
      </w:docPartPr>
      <w:docPartBody>
        <w:p w:rsidR="00000000" w:rsidRDefault="00275B8F">
          <w:pPr>
            <w:pStyle w:val="7FBBF8D7705E4F938CAB902EBF17D0E8"/>
          </w:pPr>
          <w:r w:rsidRPr="00D71686">
            <w:t>Subsection 2.2.a</w:t>
          </w:r>
        </w:p>
      </w:docPartBody>
    </w:docPart>
    <w:docPart>
      <w:docPartPr>
        <w:name w:val="0951E3E7FAA74D8992BED696D3BD3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152D9-28B7-4122-934B-EB43AD8551A3}"/>
      </w:docPartPr>
      <w:docPartBody>
        <w:p w:rsidR="00000000" w:rsidRDefault="00275B8F">
          <w:pPr>
            <w:pStyle w:val="0951E3E7FAA74D8992BED696D3BD360F"/>
          </w:pPr>
          <w:r>
            <w:rPr>
              <w:webHidden/>
            </w:rPr>
            <w:t>#</w:t>
          </w:r>
        </w:p>
      </w:docPartBody>
    </w:docPart>
    <w:docPart>
      <w:docPartPr>
        <w:name w:val="6B45A28EC4B441449BB6C8F47EE5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37532-9E3F-4421-9962-F22F247D6B6D}"/>
      </w:docPartPr>
      <w:docPartBody>
        <w:p w:rsidR="00000000" w:rsidRDefault="00275B8F">
          <w:pPr>
            <w:pStyle w:val="6B45A28EC4B441449BB6C8F47EE5F12C"/>
          </w:pPr>
          <w:r w:rsidRPr="00D71686">
            <w:t>Subsection 2.2.b</w:t>
          </w:r>
        </w:p>
      </w:docPartBody>
    </w:docPart>
    <w:docPart>
      <w:docPartPr>
        <w:name w:val="0C45F0CB643D43DB91DAFE4365103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F123E-0140-49BD-BA63-B071FC3310F1}"/>
      </w:docPartPr>
      <w:docPartBody>
        <w:p w:rsidR="00000000" w:rsidRDefault="00275B8F">
          <w:pPr>
            <w:pStyle w:val="0C45F0CB643D43DB91DAFE4365103F84"/>
          </w:pPr>
          <w:r>
            <w:rPr>
              <w:webHidden/>
            </w:rPr>
            <w:t>#</w:t>
          </w:r>
        </w:p>
      </w:docPartBody>
    </w:docPart>
    <w:docPart>
      <w:docPartPr>
        <w:name w:val="65E21497AE4644BB917F3617A2BE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7AE1-EA06-478A-93ED-270B6B0D3127}"/>
      </w:docPartPr>
      <w:docPartBody>
        <w:p w:rsidR="00000000" w:rsidRDefault="00275B8F">
          <w:pPr>
            <w:pStyle w:val="65E21497AE4644BB917F3617A2BEE936"/>
          </w:pPr>
          <w:r w:rsidRPr="00D71686">
            <w:t>Subsection 2.2.c</w:t>
          </w:r>
        </w:p>
      </w:docPartBody>
    </w:docPart>
    <w:docPart>
      <w:docPartPr>
        <w:name w:val="687C410EAB494D089922D3DE95059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4700-208A-4C4A-AC7D-4929D4919820}"/>
      </w:docPartPr>
      <w:docPartBody>
        <w:p w:rsidR="00000000" w:rsidRDefault="00275B8F">
          <w:pPr>
            <w:pStyle w:val="687C410EAB494D089922D3DE950599E0"/>
          </w:pPr>
          <w:r>
            <w:rPr>
              <w:webHidden/>
            </w:rPr>
            <w:t>#</w:t>
          </w:r>
        </w:p>
      </w:docPartBody>
    </w:docPart>
    <w:docPart>
      <w:docPartPr>
        <w:name w:val="EA123D34D39C4F52928A9C82FE6C3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DD19F-F0A5-4E4F-8B20-09E10176AB5A}"/>
      </w:docPartPr>
      <w:docPartBody>
        <w:p w:rsidR="00000000" w:rsidRDefault="00275B8F">
          <w:pPr>
            <w:pStyle w:val="EA123D34D39C4F52928A9C82FE6C39FD"/>
          </w:pPr>
          <w:r w:rsidRPr="00D71686">
            <w:t>Section 2.3</w:t>
          </w:r>
        </w:p>
      </w:docPartBody>
    </w:docPart>
    <w:docPart>
      <w:docPartPr>
        <w:name w:val="5265D5333DBF4BD38EA7FAFE48C33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F1F0-FC3B-4374-8967-EED2E7D15D11}"/>
      </w:docPartPr>
      <w:docPartBody>
        <w:p w:rsidR="00000000" w:rsidRDefault="00275B8F">
          <w:pPr>
            <w:pStyle w:val="5265D5333DBF4BD38EA7FAFE48C3361A"/>
          </w:pPr>
          <w:r>
            <w:rPr>
              <w:webHidden/>
            </w:rPr>
            <w:t>#</w:t>
          </w:r>
        </w:p>
      </w:docPartBody>
    </w:docPart>
    <w:docPart>
      <w:docPartPr>
        <w:name w:val="2379C5C2D4834F9B98EE0A3083FBF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1917-6FCD-4930-B9AF-3E7B24043274}"/>
      </w:docPartPr>
      <w:docPartBody>
        <w:p w:rsidR="00000000" w:rsidRDefault="00275B8F">
          <w:pPr>
            <w:pStyle w:val="2379C5C2D4834F9B98EE0A3083FBF539"/>
          </w:pPr>
          <w:r w:rsidRPr="00D71686">
            <w:t>Chapter 3</w:t>
          </w:r>
        </w:p>
      </w:docPartBody>
    </w:docPart>
    <w:docPart>
      <w:docPartPr>
        <w:name w:val="AC9B3FFBD1E44F4F89B40628EA2D1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3B826-C2CB-4AD1-8DBD-30B7A0F44D00}"/>
      </w:docPartPr>
      <w:docPartBody>
        <w:p w:rsidR="00000000" w:rsidRDefault="00275B8F">
          <w:pPr>
            <w:pStyle w:val="AC9B3FFBD1E44F4F89B40628EA2D1A48"/>
          </w:pPr>
          <w:r>
            <w:rPr>
              <w:webHidden/>
            </w:rPr>
            <w:t>#</w:t>
          </w:r>
        </w:p>
      </w:docPartBody>
    </w:docPart>
    <w:docPart>
      <w:docPartPr>
        <w:name w:val="D7BBEE216B864AACBE422CF7052C4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9CE5-0AE1-4EDF-80B2-856795B5E28C}"/>
      </w:docPartPr>
      <w:docPartBody>
        <w:p w:rsidR="00000000" w:rsidRDefault="00275B8F">
          <w:pPr>
            <w:pStyle w:val="D7BBEE216B864AACBE422CF7052C4AC0"/>
          </w:pPr>
          <w:r w:rsidRPr="00D71686">
            <w:t>Section 3.1</w:t>
          </w:r>
        </w:p>
      </w:docPartBody>
    </w:docPart>
    <w:docPart>
      <w:docPartPr>
        <w:name w:val="20F28D1E297A4D61B864DBA3EC276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78313-99AC-4170-9A74-89AC8ABABE07}"/>
      </w:docPartPr>
      <w:docPartBody>
        <w:p w:rsidR="00000000" w:rsidRDefault="00275B8F">
          <w:pPr>
            <w:pStyle w:val="20F28D1E297A4D61B864DBA3EC276026"/>
          </w:pPr>
          <w:r>
            <w:rPr>
              <w:webHidden/>
            </w:rPr>
            <w:t>#</w:t>
          </w:r>
        </w:p>
      </w:docPartBody>
    </w:docPart>
    <w:docPart>
      <w:docPartPr>
        <w:name w:val="7C8F5F7059BD41F5A0BD8804FB9F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D0BBE-4237-4530-A459-537BA2C3A0CF}"/>
      </w:docPartPr>
      <w:docPartBody>
        <w:p w:rsidR="00000000" w:rsidRDefault="00275B8F">
          <w:pPr>
            <w:pStyle w:val="7C8F5F7059BD41F5A0BD8804FB9F6DCA"/>
          </w:pPr>
          <w:r w:rsidRPr="00D71686">
            <w:t xml:space="preserve">Section </w:t>
          </w:r>
          <w:r w:rsidRPr="00D71686">
            <w:t>3.2</w:t>
          </w:r>
        </w:p>
      </w:docPartBody>
    </w:docPart>
    <w:docPart>
      <w:docPartPr>
        <w:name w:val="FD41ADA60B724A6EA836388F335A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D6AE-7032-4F0A-A028-70B6D08AA318}"/>
      </w:docPartPr>
      <w:docPartBody>
        <w:p w:rsidR="00000000" w:rsidRDefault="00275B8F">
          <w:pPr>
            <w:pStyle w:val="FD41ADA60B724A6EA836388F335AF9A0"/>
          </w:pPr>
          <w:r>
            <w:rPr>
              <w:webHidden/>
            </w:rPr>
            <w:t>#</w:t>
          </w:r>
        </w:p>
      </w:docPartBody>
    </w:docPart>
    <w:docPart>
      <w:docPartPr>
        <w:name w:val="F6CBBF4080B74D46954124012E001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E66C-48DD-4A48-9FAD-4A761C794690}"/>
      </w:docPartPr>
      <w:docPartBody>
        <w:p w:rsidR="00000000" w:rsidRDefault="00275B8F">
          <w:pPr>
            <w:pStyle w:val="F6CBBF4080B74D46954124012E001C1D"/>
          </w:pPr>
          <w:r w:rsidRPr="00D71686">
            <w:t>Section 3.3</w:t>
          </w:r>
        </w:p>
      </w:docPartBody>
    </w:docPart>
    <w:docPart>
      <w:docPartPr>
        <w:name w:val="901A483D1D7B4E3883A3FCE4F5143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15568-5A1A-40FA-80B3-F3C8DC506770}"/>
      </w:docPartPr>
      <w:docPartBody>
        <w:p w:rsidR="00000000" w:rsidRDefault="00275B8F">
          <w:pPr>
            <w:pStyle w:val="901A483D1D7B4E3883A3FCE4F5143EA4"/>
          </w:pPr>
          <w:r>
            <w:rPr>
              <w:webHidden/>
            </w:rPr>
            <w:t>#</w:t>
          </w:r>
        </w:p>
      </w:docPartBody>
    </w:docPart>
    <w:docPart>
      <w:docPartPr>
        <w:name w:val="845920B77D124DD6B33F6E6BFD658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2C5C-7A45-4231-93EC-A0F659DDDC88}"/>
      </w:docPartPr>
      <w:docPartBody>
        <w:p w:rsidR="00000000" w:rsidRDefault="00275B8F">
          <w:pPr>
            <w:pStyle w:val="845920B77D124DD6B33F6E6BFD658582"/>
          </w:pPr>
          <w:r w:rsidRPr="00D71686">
            <w:t>Subsection 3.3.a</w:t>
          </w:r>
        </w:p>
      </w:docPartBody>
    </w:docPart>
    <w:docPart>
      <w:docPartPr>
        <w:name w:val="5879570F45D7481AB82932AD009F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DA971-F8C7-43BE-A813-63C5AF38597C}"/>
      </w:docPartPr>
      <w:docPartBody>
        <w:p w:rsidR="00000000" w:rsidRDefault="00275B8F">
          <w:pPr>
            <w:pStyle w:val="5879570F45D7481AB82932AD009F577A"/>
          </w:pPr>
          <w:r>
            <w:rPr>
              <w:webHidden/>
            </w:rPr>
            <w:t>#</w:t>
          </w:r>
        </w:p>
      </w:docPartBody>
    </w:docPart>
    <w:docPart>
      <w:docPartPr>
        <w:name w:val="B0C1589A3EF2450F9B3EC1A37C43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704A-6E32-4447-BEB5-BB85B63D98B3}"/>
      </w:docPartPr>
      <w:docPartBody>
        <w:p w:rsidR="00000000" w:rsidRDefault="00275B8F">
          <w:pPr>
            <w:pStyle w:val="B0C1589A3EF2450F9B3EC1A37C430B6E"/>
          </w:pPr>
          <w:r w:rsidRPr="00D71686">
            <w:t>Subsection 3.3.b</w:t>
          </w:r>
        </w:p>
      </w:docPartBody>
    </w:docPart>
    <w:docPart>
      <w:docPartPr>
        <w:name w:val="AB522B193CB44D60B3AC90142FA10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425D8-D76B-4A79-A066-2B975388CC51}"/>
      </w:docPartPr>
      <w:docPartBody>
        <w:p w:rsidR="00000000" w:rsidRDefault="00275B8F">
          <w:pPr>
            <w:pStyle w:val="AB522B193CB44D60B3AC90142FA107FC"/>
          </w:pPr>
          <w:r>
            <w:rPr>
              <w:webHidden/>
            </w:rPr>
            <w:t>#</w:t>
          </w:r>
        </w:p>
      </w:docPartBody>
    </w:docPart>
    <w:docPart>
      <w:docPartPr>
        <w:name w:val="8A31E545AC1D4C6E8D6F3328E2A7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48F32-B119-4454-BBD7-5B614E3BD895}"/>
      </w:docPartPr>
      <w:docPartBody>
        <w:p w:rsidR="00000000" w:rsidRDefault="00275B8F">
          <w:pPr>
            <w:pStyle w:val="8A31E545AC1D4C6E8D6F3328E2A729A3"/>
          </w:pPr>
          <w:r w:rsidRPr="00D71686">
            <w:t>Subsection 3.3.c</w:t>
          </w:r>
        </w:p>
      </w:docPartBody>
    </w:docPart>
    <w:docPart>
      <w:docPartPr>
        <w:name w:val="6F6244FF326944A996414A824B1D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57F5-6DA0-4F39-83E7-1306A78F51A3}"/>
      </w:docPartPr>
      <w:docPartBody>
        <w:p w:rsidR="00000000" w:rsidRDefault="00275B8F">
          <w:pPr>
            <w:pStyle w:val="6F6244FF326944A996414A824B1D2B6D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8F"/>
    <w:rsid w:val="0027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6C48E90C6742CB9F49C5AF09258249">
    <w:name w:val="786C48E90C6742CB9F49C5AF09258249"/>
  </w:style>
  <w:style w:type="paragraph" w:customStyle="1" w:styleId="35C993A93D5A4F8E94FE0DE4455D5332">
    <w:name w:val="35C993A93D5A4F8E94FE0DE4455D5332"/>
  </w:style>
  <w:style w:type="paragraph" w:customStyle="1" w:styleId="B3E97F03DFDA413FB98E6D6B90130CB6">
    <w:name w:val="B3E97F03DFDA413FB98E6D6B90130CB6"/>
  </w:style>
  <w:style w:type="paragraph" w:customStyle="1" w:styleId="C1FD5E976AF0423187034363ADB5CEAA">
    <w:name w:val="C1FD5E976AF0423187034363ADB5CEAA"/>
  </w:style>
  <w:style w:type="paragraph" w:customStyle="1" w:styleId="AE7CD73456DE457DABB89BEA30FD4D33">
    <w:name w:val="AE7CD73456DE457DABB89BEA30FD4D33"/>
  </w:style>
  <w:style w:type="paragraph" w:customStyle="1" w:styleId="379A870B1152424998802102C9A41D77">
    <w:name w:val="379A870B1152424998802102C9A41D77"/>
  </w:style>
  <w:style w:type="paragraph" w:customStyle="1" w:styleId="FE2568FB33F242E3910F1BB30B545092">
    <w:name w:val="FE2568FB33F242E3910F1BB30B545092"/>
  </w:style>
  <w:style w:type="paragraph" w:customStyle="1" w:styleId="B2E4A110E7294DFDA72886BBEF466991">
    <w:name w:val="B2E4A110E7294DFDA72886BBEF466991"/>
  </w:style>
  <w:style w:type="paragraph" w:customStyle="1" w:styleId="BC0047CAABB24A7D88769F79F4AFB485">
    <w:name w:val="BC0047CAABB24A7D88769F79F4AFB485"/>
  </w:style>
  <w:style w:type="paragraph" w:customStyle="1" w:styleId="DE8F942A086A44438C0E7DDDF1E47F37">
    <w:name w:val="DE8F942A086A44438C0E7DDDF1E47F37"/>
  </w:style>
  <w:style w:type="paragraph" w:customStyle="1" w:styleId="2DEAFE2D55C444C88D44D0D83BA7AC5E">
    <w:name w:val="2DEAFE2D55C444C88D44D0D83BA7AC5E"/>
  </w:style>
  <w:style w:type="paragraph" w:customStyle="1" w:styleId="6B6808BAA60E4429A3B43E17EECAF722">
    <w:name w:val="6B6808BAA60E4429A3B43E17EECAF722"/>
  </w:style>
  <w:style w:type="paragraph" w:customStyle="1" w:styleId="C04D13575B9E4BB793F240785EBBB15B">
    <w:name w:val="C04D13575B9E4BB793F240785EBBB15B"/>
  </w:style>
  <w:style w:type="paragraph" w:customStyle="1" w:styleId="C302456C494D4110AED3D66A94B97CD5">
    <w:name w:val="C302456C494D4110AED3D66A94B97CD5"/>
  </w:style>
  <w:style w:type="paragraph" w:customStyle="1" w:styleId="E9898EABF84A41289C4AE4EDFC8FCFF0">
    <w:name w:val="E9898EABF84A41289C4AE4EDFC8FCFF0"/>
  </w:style>
  <w:style w:type="paragraph" w:customStyle="1" w:styleId="F2A7E20E768445118EC7B5FCBA62A699">
    <w:name w:val="F2A7E20E768445118EC7B5FCBA62A699"/>
  </w:style>
  <w:style w:type="paragraph" w:customStyle="1" w:styleId="8BD02DBF7B364802A1B2D2AE9E674AA6">
    <w:name w:val="8BD02DBF7B364802A1B2D2AE9E674AA6"/>
  </w:style>
  <w:style w:type="paragraph" w:customStyle="1" w:styleId="1CE3405CABED4889A358D9D60EBE0B7E">
    <w:name w:val="1CE3405CABED4889A358D9D60EBE0B7E"/>
  </w:style>
  <w:style w:type="paragraph" w:customStyle="1" w:styleId="7EBB6FE184014DCD86396302B3BC44EB">
    <w:name w:val="7EBB6FE184014DCD86396302B3BC44EB"/>
  </w:style>
  <w:style w:type="paragraph" w:customStyle="1" w:styleId="4AB6071BD104467395E2DAFC160FD1DA">
    <w:name w:val="4AB6071BD104467395E2DAFC160FD1DA"/>
  </w:style>
  <w:style w:type="paragraph" w:customStyle="1" w:styleId="7FBBF8D7705E4F938CAB902EBF17D0E8">
    <w:name w:val="7FBBF8D7705E4F938CAB902EBF17D0E8"/>
  </w:style>
  <w:style w:type="paragraph" w:customStyle="1" w:styleId="0951E3E7FAA74D8992BED696D3BD360F">
    <w:name w:val="0951E3E7FAA74D8992BED696D3BD360F"/>
  </w:style>
  <w:style w:type="paragraph" w:customStyle="1" w:styleId="6B45A28EC4B441449BB6C8F47EE5F12C">
    <w:name w:val="6B45A28EC4B441449BB6C8F47EE5F12C"/>
  </w:style>
  <w:style w:type="paragraph" w:customStyle="1" w:styleId="0C45F0CB643D43DB91DAFE4365103F84">
    <w:name w:val="0C45F0CB643D43DB91DAFE4365103F84"/>
  </w:style>
  <w:style w:type="paragraph" w:customStyle="1" w:styleId="65E21497AE4644BB917F3617A2BEE936">
    <w:name w:val="65E21497AE4644BB917F3617A2BEE936"/>
  </w:style>
  <w:style w:type="paragraph" w:customStyle="1" w:styleId="687C410EAB494D089922D3DE950599E0">
    <w:name w:val="687C410EAB494D089922D3DE950599E0"/>
  </w:style>
  <w:style w:type="paragraph" w:customStyle="1" w:styleId="EA123D34D39C4F52928A9C82FE6C39FD">
    <w:name w:val="EA123D34D39C4F52928A9C82FE6C39FD"/>
  </w:style>
  <w:style w:type="paragraph" w:customStyle="1" w:styleId="5265D5333DBF4BD38EA7FAFE48C3361A">
    <w:name w:val="5265D5333DBF4BD38EA7FAFE48C3361A"/>
  </w:style>
  <w:style w:type="paragraph" w:customStyle="1" w:styleId="2379C5C2D4834F9B98EE0A3083FBF539">
    <w:name w:val="2379C5C2D4834F9B98EE0A3083FBF539"/>
  </w:style>
  <w:style w:type="paragraph" w:customStyle="1" w:styleId="AC9B3FFBD1E44F4F89B40628EA2D1A48">
    <w:name w:val="AC9B3FFBD1E44F4F89B40628EA2D1A48"/>
  </w:style>
  <w:style w:type="paragraph" w:customStyle="1" w:styleId="D7BBEE216B864AACBE422CF7052C4AC0">
    <w:name w:val="D7BBEE216B864AACBE422CF7052C4AC0"/>
  </w:style>
  <w:style w:type="paragraph" w:customStyle="1" w:styleId="20F28D1E297A4D61B864DBA3EC276026">
    <w:name w:val="20F28D1E297A4D61B864DBA3EC276026"/>
  </w:style>
  <w:style w:type="paragraph" w:customStyle="1" w:styleId="7C8F5F7059BD41F5A0BD8804FB9F6DCA">
    <w:name w:val="7C8F5F7059BD41F5A0BD8804FB9F6DCA"/>
  </w:style>
  <w:style w:type="paragraph" w:customStyle="1" w:styleId="FD41ADA60B724A6EA836388F335AF9A0">
    <w:name w:val="FD41ADA60B724A6EA836388F335AF9A0"/>
  </w:style>
  <w:style w:type="paragraph" w:customStyle="1" w:styleId="F6CBBF4080B74D46954124012E001C1D">
    <w:name w:val="F6CBBF4080B74D46954124012E001C1D"/>
  </w:style>
  <w:style w:type="paragraph" w:customStyle="1" w:styleId="901A483D1D7B4E3883A3FCE4F5143EA4">
    <w:name w:val="901A483D1D7B4E3883A3FCE4F5143EA4"/>
  </w:style>
  <w:style w:type="paragraph" w:customStyle="1" w:styleId="845920B77D124DD6B33F6E6BFD658582">
    <w:name w:val="845920B77D124DD6B33F6E6BFD658582"/>
  </w:style>
  <w:style w:type="paragraph" w:customStyle="1" w:styleId="5879570F45D7481AB82932AD009F577A">
    <w:name w:val="5879570F45D7481AB82932AD009F577A"/>
  </w:style>
  <w:style w:type="paragraph" w:customStyle="1" w:styleId="B0C1589A3EF2450F9B3EC1A37C430B6E">
    <w:name w:val="B0C1589A3EF2450F9B3EC1A37C430B6E"/>
  </w:style>
  <w:style w:type="paragraph" w:customStyle="1" w:styleId="AB522B193CB44D60B3AC90142FA107FC">
    <w:name w:val="AB522B193CB44D60B3AC90142FA107FC"/>
  </w:style>
  <w:style w:type="paragraph" w:customStyle="1" w:styleId="8A31E545AC1D4C6E8D6F3328E2A729A3">
    <w:name w:val="8A31E545AC1D4C6E8D6F3328E2A729A3"/>
  </w:style>
  <w:style w:type="paragraph" w:customStyle="1" w:styleId="6F6244FF326944A996414A824B1D2B6D">
    <w:name w:val="6F6244FF326944A996414A824B1D2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subject/>
  <dc:creator>Windows User</dc:creator>
  <cp:keywords/>
  <dc:description/>
  <cp:lastModifiedBy>Enoch Kwong</cp:lastModifiedBy>
  <cp:revision>1</cp:revision>
  <dcterms:created xsi:type="dcterms:W3CDTF">2018-09-05T16:54:00Z</dcterms:created>
  <dcterms:modified xsi:type="dcterms:W3CDTF">2018-09-11T18:24:00Z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